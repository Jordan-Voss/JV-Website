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BB8BF89E7D3ABD45B0BC407237DD0A03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5152F2" w:rsidRDefault="002E5E45" w:rsidP="003856C9">
                <w:pPr>
                  <w:pStyle w:val="Heading1"/>
                </w:pPr>
                <w:r>
                  <w:t>Jordan Matthew Voss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7CEF3D4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2E5E45" w:rsidP="00441EB9">
                  <w:pPr>
                    <w:pStyle w:val="Heading3"/>
                  </w:pPr>
                  <w:hyperlink r:id="rId6" w:history="1">
                    <w:r w:rsidRPr="002E5E45">
                      <w:rPr>
                        <w:rStyle w:val="Hyperlink"/>
                      </w:rPr>
                      <w:t>Jordanvoss98@gmail.com</w:t>
                    </w:r>
                  </w:hyperlink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AE65D0E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2E5E45" w:rsidP="00441EB9">
                  <w:pPr>
                    <w:pStyle w:val="Heading3"/>
                  </w:pPr>
                  <w:r>
                    <w:t>0871484226</w:t>
                  </w:r>
                </w:p>
                <w:p w:rsidR="002E5E45" w:rsidRDefault="002E5E45" w:rsidP="00441EB9">
                  <w:pPr>
                    <w:pStyle w:val="Heading3"/>
                  </w:pPr>
                  <w:r>
                    <w:t>0291299046</w: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F0BBEB8" wp14:editId="60A08F74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95BB7BA" id="Group 31" o:spid="_x0000_s1026" alt="LinkedIn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eUoOFucYAABnjAAADgAAAAAAAAAAAAAAAAAuAgAA&#13;&#10;ZHJzL2Uyb0RvYy54bWxQSwECLQAUAAYACAAAACEA2yfDXNwAAAAIAQAADwAAAAAAAAAAAAAAAABB&#13;&#10;GwAAZHJzL2Rvd25yZXYueG1sUEsFBgAAAAAEAAQA8wAAAEocAAAAAA==&#13;&#10;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386239" w:rsidP="00441EB9">
                  <w:pPr>
                    <w:pStyle w:val="Heading3"/>
                  </w:pPr>
                  <w:sdt>
                    <w:sdtPr>
                      <w:alias w:val="LinkedIn URL:"/>
                      <w:tag w:val="LinkedIn URL:"/>
                      <w:id w:val="-1457020033"/>
                      <w:placeholder>
                        <w:docPart w:val="4FF389DDD13B0D49988E4A5C4FAD084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3053D9">
                        <w:t>LinkedIn URL</w:t>
                      </w:r>
                    </w:sdtContent>
                  </w:sdt>
                </w:p>
              </w:tc>
            </w:tr>
            <w:tr w:rsidR="00441EB9" w:rsidRPr="005152F2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Pr="00441EB9" w:rsidRDefault="00386239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sdt>
                    <w:sdtPr>
                      <w:alias w:val="Link to other online properties:"/>
                      <w:tag w:val="Link to other online properties:"/>
                      <w:id w:val="522055412"/>
                      <w:placeholder>
                        <w:docPart w:val="30222DFEDEECCD47BC721EB21A31835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t>Link to other online properties: Portfolio/Website/Blog</w:t>
                      </w:r>
                    </w:sdtContent>
                  </w:sdt>
                </w:p>
              </w:tc>
            </w:tr>
            <w:tr w:rsidR="005A7E57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2C77B9" w:rsidRDefault="00386239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C33544ACABFC764ABCA83370A57AB1D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t>Objective</w:t>
                      </w:r>
                    </w:sdtContent>
                  </w:sdt>
                </w:p>
                <w:p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0AAC4397" wp14:editId="0DA9A14B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12EE48C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+52ywEAAOoDAAAOAAAAZHJzL2Uyb0RvYy54bWysU9uO0zAQfUfiHyy/01wQ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yc/uds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Default="00386239" w:rsidP="00D11C4D">
                  <w:sdt>
                    <w:sdtPr>
                      <w:alias w:val="Enter objective:"/>
                      <w:tag w:val="Enter objective:"/>
                      <w:id w:val="-1216425596"/>
                      <w:placeholder>
                        <w:docPart w:val="76AD72E282576449B529642A130BB51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A7E57" w:rsidRPr="007B2F5C">
                        <w:t>To get s</w:t>
                      </w:r>
                      <w:r w:rsidR="00D11C4D">
                        <w:t>tarted, click placeholder text</w:t>
                      </w:r>
                      <w:r w:rsidR="005A7E57" w:rsidRPr="007B2F5C">
                        <w:t xml:space="preserve"> and start typing. Be brief: one or two sentences.</w:t>
                      </w:r>
                    </w:sdtContent>
                  </w:sdt>
                </w:p>
              </w:tc>
            </w:tr>
            <w:tr w:rsidR="00463463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5A7E57" w:rsidRDefault="00386239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EE22D64D65E12F48AA36F14E0529E3E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Skills</w:t>
                      </w:r>
                    </w:sdtContent>
                  </w:sdt>
                </w:p>
                <w:p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45A925AD" wp14:editId="05173CF0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20B443D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6KvywEAAOoDAAAOAAAAZHJzL2Uyb0RvYy54bWysU9uO0zAQfUfiHyy/01wE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de+ir8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sdt>
                  <w:sdtPr>
                    <w:alias w:val="Enter skills:"/>
                    <w:tag w:val="Enter skills:"/>
                    <w:id w:val="929707386"/>
                    <w:placeholder>
                      <w:docPart w:val="72F10EE6DF5ADE4F9DF57E51BBBBC500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463463" w:rsidRPr="005152F2" w:rsidRDefault="007B2F5C" w:rsidP="00463463">
                      <w:r w:rsidRPr="007B2F5C">
                        <w:t>Explain what you’re especially good at. What sets you apart? Use your own language—not jargon.</w:t>
                      </w:r>
                    </w:p>
                  </w:sdtContent>
                </w:sdt>
              </w:tc>
            </w:tr>
          </w:tbl>
          <w:p w:rsidR="00B93310" w:rsidRPr="005152F2" w:rsidRDefault="00B93310" w:rsidP="003856C9"/>
        </w:tc>
        <w:tc>
          <w:tcPr>
            <w:tcW w:w="723" w:type="dxa"/>
          </w:tcPr>
          <w:p w:rsidR="00B93310" w:rsidRPr="005152F2" w:rsidRDefault="00B93310" w:rsidP="00463463">
            <w:bookmarkStart w:id="0" w:name="_GoBack"/>
            <w:bookmarkEnd w:id="0"/>
          </w:p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8F633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386239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7C7ECF5BBE012E42868088C06A8DB36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:rsidR="008F6337" w:rsidRPr="0043426C" w:rsidRDefault="00386239" w:rsidP="002B3890">
                  <w:pPr>
                    <w:pStyle w:val="Heading4"/>
                  </w:pPr>
                  <w:sdt>
                    <w:sdtPr>
                      <w:alias w:val="Enter job title and company:"/>
                      <w:tag w:val="Enter job title and company:"/>
                      <w:id w:val="287256568"/>
                      <w:placeholder>
                        <w:docPart w:val="5BE74A0C0CE2564FAF8500D59D55672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43426C">
                        <w:t>Job Title/Company</w:t>
                      </w:r>
                    </w:sdtContent>
                  </w:sdt>
                </w:p>
                <w:p w:rsidR="008F6337" w:rsidRPr="005152F2" w:rsidRDefault="00386239" w:rsidP="008F6337">
                  <w:pPr>
                    <w:pStyle w:val="Heading5"/>
                  </w:pPr>
                  <w:sdt>
                    <w:sdtPr>
                      <w:alias w:val="Enter dates from - to:"/>
                      <w:tag w:val="Enter dates from - to:"/>
                      <w:id w:val="-1914612906"/>
                      <w:placeholder>
                        <w:docPart w:val="C2EF79A0A390DA44B4B265BB8B9657E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Dates From – To</w:t>
                      </w:r>
                    </w:sdtContent>
                  </w:sdt>
                </w:p>
                <w:sdt>
                  <w:sdtPr>
                    <w:alias w:val="Enter job details:"/>
                    <w:tag w:val="Enter job details:"/>
                    <w:id w:val="564761840"/>
                    <w:placeholder>
                      <w:docPart w:val="C18C890B774EA249A9154392882222C2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8F6337" w:rsidRDefault="007B2F5C" w:rsidP="008F6337">
                      <w:r w:rsidRPr="007B2F5C">
                        <w:t>Summarize your key responsibilities, leadership, and most stellar accomplishments.</w:t>
                      </w:r>
                      <w:r w:rsidR="00832F81">
                        <w:t xml:space="preserve"> </w:t>
                      </w:r>
                      <w:r w:rsidR="00832F81" w:rsidRPr="00473EF8">
                        <w:t>Don’t list everything; keep it relevant and include data that shows the impact you made.</w:t>
                      </w:r>
                    </w:p>
                  </w:sdtContent>
                </w:sdt>
                <w:sdt>
                  <w:sdtPr>
                    <w:alias w:val="Enter job title and company:"/>
                    <w:tag w:val="Enter job title and company:"/>
                    <w:id w:val="1612239417"/>
                    <w:placeholder>
                      <w:docPart w:val="F381706927EF1D4C85F3465C683CFC34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43426C" w:rsidRDefault="007B2F5C" w:rsidP="0043426C">
                      <w:pPr>
                        <w:pStyle w:val="Heading4"/>
                      </w:pPr>
                      <w:r w:rsidRPr="0043426C">
                        <w:t>Job Title/Company</w:t>
                      </w:r>
                    </w:p>
                  </w:sdtContent>
                </w:sdt>
                <w:sdt>
                  <w:sdtPr>
                    <w:alias w:val="Enter dates from - to:"/>
                    <w:tag w:val="Enter dates from - to:"/>
                    <w:id w:val="998615550"/>
                    <w:placeholder>
                      <w:docPart w:val="D8F4447A8A78F248B7026D325CFB8906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5152F2" w:rsidRDefault="007B2F5C" w:rsidP="007B2F5C">
                      <w:pPr>
                        <w:pStyle w:val="Heading5"/>
                      </w:pPr>
                      <w:r>
                        <w:t>Dates From – To</w:t>
                      </w:r>
                    </w:p>
                  </w:sdtContent>
                </w:sdt>
                <w:sdt>
                  <w:sdtPr>
                    <w:alias w:val="Enter more job details:"/>
                    <w:tag w:val="Enter more job details:"/>
                    <w:id w:val="-423336076"/>
                    <w:placeholder>
                      <w:docPart w:val="CD5AE526A74D23468FAEE4DBDB825615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8F6337" w:rsidRDefault="00473EF8" w:rsidP="00832F81">
                      <w:r w:rsidRPr="00473EF8">
                        <w:t>Think about the size of the team you led, the number of projects you balanced, or the number of articles you wrote.</w:t>
                      </w:r>
                    </w:p>
                  </w:sdtContent>
                </w:sdt>
              </w:tc>
            </w:tr>
            <w:tr w:rsidR="008F633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386239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FD0788B2D1A0E246A6011F752B438E9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p w:rsidR="007B2F5C" w:rsidRPr="0043426C" w:rsidRDefault="002E5E45" w:rsidP="002B3890">
                  <w:pPr>
                    <w:pStyle w:val="Heading4"/>
                  </w:pPr>
                  <w:r>
                    <w:t>BSc. in Computer applications and software engineering</w:t>
                  </w:r>
                </w:p>
                <w:p w:rsidR="007B2F5C" w:rsidRPr="005152F2" w:rsidRDefault="002E5E45" w:rsidP="007B2F5C">
                  <w:pPr>
                    <w:pStyle w:val="Heading5"/>
                  </w:pPr>
                  <w:r>
                    <w:t>Dublin City University</w:t>
                  </w:r>
                </w:p>
                <w:p w:rsidR="008F6337" w:rsidRDefault="00386239" w:rsidP="007B2F5C">
                  <w:sdt>
                    <w:sdtPr>
                      <w:alias w:val="Education details:"/>
                      <w:tag w:val="Education details:"/>
                      <w:id w:val="-670642327"/>
                      <w:placeholder>
                        <w:docPart w:val="3F83DA8931C08F43A0452997DC066E7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7B2F5C">
                        <w:t>You might want to include your GPA and a summary of relevant coursework, awards, and honors.</w:t>
                      </w:r>
                    </w:sdtContent>
                  </w:sdt>
                </w:p>
              </w:tc>
            </w:tr>
            <w:tr w:rsidR="008F6337" w:rsidTr="00B85871">
              <w:tc>
                <w:tcPr>
                  <w:tcW w:w="5191" w:type="dxa"/>
                </w:tcPr>
                <w:p w:rsidR="008F6337" w:rsidRPr="005152F2" w:rsidRDefault="00386239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B0E45A374C79A640AADC6F7678141B9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Volunteer Experience or Leadership</w:t>
                      </w:r>
                    </w:sdtContent>
                  </w:sdt>
                </w:p>
                <w:sdt>
                  <w:sdtPr>
                    <w:alias w:val="Enter volunteer experience or leadership:"/>
                    <w:tag w:val="Enter volunteer experience or leadership:"/>
                    <w:id w:val="1952504710"/>
                    <w:placeholder>
                      <w:docPart w:val="F643AE9C4CD6744DB8464F4DFA132A1D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8F6337" w:rsidRDefault="007B2F5C" w:rsidP="008F6337">
                      <w:r w:rsidRPr="007B2F5C">
                        <w:t>Did you manage a team for your club, lead a project for your favorite charity, or edit your school newspaper? Go ahead and describe experiences that illustrate your leadership abilities.</w:t>
                      </w:r>
                    </w:p>
                  </w:sdtContent>
                </w:sdt>
              </w:tc>
            </w:tr>
          </w:tbl>
          <w:p w:rsidR="008F6337" w:rsidRPr="005152F2" w:rsidRDefault="008F6337" w:rsidP="003856C9"/>
        </w:tc>
      </w:tr>
    </w:tbl>
    <w:p w:rsidR="00E941EF" w:rsidRDefault="00E941EF" w:rsidP="0019561F">
      <w:pPr>
        <w:pStyle w:val="NoSpacing"/>
      </w:pPr>
    </w:p>
    <w:sectPr w:rsidR="00E941EF" w:rsidSect="00FE20E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6239" w:rsidRDefault="00386239" w:rsidP="003856C9">
      <w:pPr>
        <w:spacing w:after="0" w:line="240" w:lineRule="auto"/>
      </w:pPr>
      <w:r>
        <w:separator/>
      </w:r>
    </w:p>
  </w:endnote>
  <w:endnote w:type="continuationSeparator" w:id="0">
    <w:p w:rsidR="00386239" w:rsidRDefault="00386239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DFA509C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AFuwRkAAM+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PKwAW7BGQAAz7MAAA4AAAAAAAAAAAAAAAAALgIAAGRycy9lMm9E&#13;&#10;b2MueG1sUEsBAi0AFAAGAAgAAAAhAAx3mt/eAAAACgEAAA8AAAAAAAAAAAAAAAAAGxwAAGRycy9k&#13;&#10;b3ducmV2LnhtbFBLBQYAAAAABAAEAPMAAAAmHQ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9B30100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FLV5I0zGgAAz7MAAA4AAAAAAAAAAAAAAAAALgIAAGRycy9lMm9E&#13;&#10;b2MueG1sUEsBAi0AFAAGAAgAAAAhAAx3mt/eAAAACgEAAA8AAAAAAAAAAAAAAAAAjRwAAGRycy9k&#13;&#10;b3ducmV2LnhtbFBLBQYAAAAABAAEAPMAAACYHQAAAAA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6239" w:rsidRDefault="00386239" w:rsidP="003856C9">
      <w:pPr>
        <w:spacing w:after="0" w:line="240" w:lineRule="auto"/>
      </w:pPr>
      <w:r>
        <w:separator/>
      </w:r>
    </w:p>
  </w:footnote>
  <w:footnote w:type="continuationSeparator" w:id="0">
    <w:p w:rsidR="00386239" w:rsidRDefault="00386239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B773A4C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46255D6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45"/>
    <w:rsid w:val="00052BE1"/>
    <w:rsid w:val="0007412A"/>
    <w:rsid w:val="0010199E"/>
    <w:rsid w:val="001765FE"/>
    <w:rsid w:val="0019561F"/>
    <w:rsid w:val="001B32D2"/>
    <w:rsid w:val="00293B83"/>
    <w:rsid w:val="002A3621"/>
    <w:rsid w:val="002B3890"/>
    <w:rsid w:val="002B7747"/>
    <w:rsid w:val="002C77B9"/>
    <w:rsid w:val="002E5E45"/>
    <w:rsid w:val="002F485A"/>
    <w:rsid w:val="003053D9"/>
    <w:rsid w:val="003856C9"/>
    <w:rsid w:val="0038623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A1E51"/>
    <w:rsid w:val="005A7E57"/>
    <w:rsid w:val="00616FF4"/>
    <w:rsid w:val="006A3CE7"/>
    <w:rsid w:val="00743379"/>
    <w:rsid w:val="007803B7"/>
    <w:rsid w:val="007B2F5C"/>
    <w:rsid w:val="007C5F05"/>
    <w:rsid w:val="00832043"/>
    <w:rsid w:val="00832F81"/>
    <w:rsid w:val="008C7CA2"/>
    <w:rsid w:val="008F6337"/>
    <w:rsid w:val="00A42F91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E6306"/>
    <w:rsid w:val="00D11C4D"/>
    <w:rsid w:val="00D5067A"/>
    <w:rsid w:val="00DC79BB"/>
    <w:rsid w:val="00E34D58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17458"/>
  <w15:chartTrackingRefBased/>
  <w15:docId w15:val="{958E4264-0DBB-A14B-A9A7-25989C50C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E5E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E4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rdanvoss98@gmail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rdanvoss/Library/Containers/com.microsoft.Word/Data/Library/Application%20Support/Microsoft/Office/16.0/DTS/en-US%7b55C628DA-A04B-5143-9355-B97213B7933C%7d/%7bC6F452CF-0843-894A-851E-CAC2C9912972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B8BF89E7D3ABD45B0BC407237DD0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FEE86-EB08-8843-9EE2-A38F020821AB}"/>
      </w:docPartPr>
      <w:docPartBody>
        <w:p w:rsidR="00000000" w:rsidRDefault="00502452">
          <w:pPr>
            <w:pStyle w:val="BB8BF89E7D3ABD45B0BC407237DD0A03"/>
          </w:pPr>
          <w:r w:rsidRPr="005152F2">
            <w:t>Your Name</w:t>
          </w:r>
        </w:p>
      </w:docPartBody>
    </w:docPart>
    <w:docPart>
      <w:docPartPr>
        <w:name w:val="4FF389DDD13B0D49988E4A5C4FAD0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429C3-83CD-3747-B1F4-1A4AF3B0FAE1}"/>
      </w:docPartPr>
      <w:docPartBody>
        <w:p w:rsidR="00000000" w:rsidRDefault="00502452">
          <w:pPr>
            <w:pStyle w:val="4FF389DDD13B0D49988E4A5C4FAD084D"/>
          </w:pPr>
          <w:r w:rsidRPr="003053D9">
            <w:t>LinkedIn URL</w:t>
          </w:r>
        </w:p>
      </w:docPartBody>
    </w:docPart>
    <w:docPart>
      <w:docPartPr>
        <w:name w:val="30222DFEDEECCD47BC721EB21A318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A0FB6-BA3E-6D4B-BEE4-01B5A844476C}"/>
      </w:docPartPr>
      <w:docPartBody>
        <w:p w:rsidR="00000000" w:rsidRDefault="00502452">
          <w:pPr>
            <w:pStyle w:val="30222DFEDEECCD47BC721EB21A318353"/>
          </w:pPr>
          <w:r w:rsidRPr="005152F2">
            <w:t>Link to other online properties: Portfolio/Website/Blog</w:t>
          </w:r>
        </w:p>
      </w:docPartBody>
    </w:docPart>
    <w:docPart>
      <w:docPartPr>
        <w:name w:val="C33544ACABFC764ABCA83370A57AB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F95EBB-3366-684F-92D2-30B423510A4D}"/>
      </w:docPartPr>
      <w:docPartBody>
        <w:p w:rsidR="00000000" w:rsidRDefault="00502452">
          <w:pPr>
            <w:pStyle w:val="C33544ACABFC764ABCA83370A57AB1D7"/>
          </w:pPr>
          <w:r>
            <w:t>Objective</w:t>
          </w:r>
        </w:p>
      </w:docPartBody>
    </w:docPart>
    <w:docPart>
      <w:docPartPr>
        <w:name w:val="76AD72E282576449B529642A130BB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D6C56-56DD-8B49-B7DB-199FC7FE3946}"/>
      </w:docPartPr>
      <w:docPartBody>
        <w:p w:rsidR="00000000" w:rsidRDefault="00502452">
          <w:pPr>
            <w:pStyle w:val="76AD72E282576449B529642A130BB51D"/>
          </w:pPr>
          <w:r w:rsidRPr="007B2F5C">
            <w:t>To get s</w:t>
          </w:r>
          <w:r>
            <w:t>tarted, click placeholder text</w:t>
          </w:r>
          <w:r w:rsidRPr="007B2F5C">
            <w:t xml:space="preserve"> and start typing. Be brief: one or two sentences.</w:t>
          </w:r>
        </w:p>
      </w:docPartBody>
    </w:docPart>
    <w:docPart>
      <w:docPartPr>
        <w:name w:val="EE22D64D65E12F48AA36F14E0529E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0267F-3C99-5341-BFA2-369DDAF5DF4A}"/>
      </w:docPartPr>
      <w:docPartBody>
        <w:p w:rsidR="00000000" w:rsidRDefault="00502452">
          <w:pPr>
            <w:pStyle w:val="EE22D64D65E12F48AA36F14E0529E3ED"/>
          </w:pPr>
          <w:r>
            <w:t>Skills</w:t>
          </w:r>
        </w:p>
      </w:docPartBody>
    </w:docPart>
    <w:docPart>
      <w:docPartPr>
        <w:name w:val="72F10EE6DF5ADE4F9DF57E51BBBBC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72890-7FCD-7E44-8D35-B7905BA0099E}"/>
      </w:docPartPr>
      <w:docPartBody>
        <w:p w:rsidR="00000000" w:rsidRDefault="00502452">
          <w:pPr>
            <w:pStyle w:val="72F10EE6DF5ADE4F9DF57E51BBBBC500"/>
          </w:pPr>
          <w:r w:rsidRPr="007B2F5C">
            <w:t>Explain what you’re especially good at. What sets you apart? Use your own language—not jargon.</w:t>
          </w:r>
        </w:p>
      </w:docPartBody>
    </w:docPart>
    <w:docPart>
      <w:docPartPr>
        <w:name w:val="7C7ECF5BBE012E42868088C06A8DB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61676-1CA0-D243-8DA8-F5956210BE16}"/>
      </w:docPartPr>
      <w:docPartBody>
        <w:p w:rsidR="00000000" w:rsidRDefault="00502452">
          <w:pPr>
            <w:pStyle w:val="7C7ECF5BBE012E42868088C06A8DB367"/>
          </w:pPr>
          <w:r w:rsidRPr="005152F2">
            <w:t>Experience</w:t>
          </w:r>
        </w:p>
      </w:docPartBody>
    </w:docPart>
    <w:docPart>
      <w:docPartPr>
        <w:name w:val="5BE74A0C0CE2564FAF8500D59D556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7340D-87DE-3E49-BAE3-0398C5E7AF34}"/>
      </w:docPartPr>
      <w:docPartBody>
        <w:p w:rsidR="00000000" w:rsidRDefault="00502452">
          <w:pPr>
            <w:pStyle w:val="5BE74A0C0CE2564FAF8500D59D556729"/>
          </w:pPr>
          <w:r w:rsidRPr="0043426C">
            <w:t>Job Title/Company</w:t>
          </w:r>
        </w:p>
      </w:docPartBody>
    </w:docPart>
    <w:docPart>
      <w:docPartPr>
        <w:name w:val="C2EF79A0A390DA44B4B265BB8B965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5CBD6-30AC-AB4B-BA62-6762FE4F5F67}"/>
      </w:docPartPr>
      <w:docPartBody>
        <w:p w:rsidR="00000000" w:rsidRDefault="00502452">
          <w:pPr>
            <w:pStyle w:val="C2EF79A0A390DA44B4B265BB8B9657E6"/>
          </w:pPr>
          <w:r>
            <w:t>Dates From – To</w:t>
          </w:r>
        </w:p>
      </w:docPartBody>
    </w:docPart>
    <w:docPart>
      <w:docPartPr>
        <w:name w:val="C18C890B774EA249A915439288222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47D45-7812-E24F-A5B7-237B8C4C995C}"/>
      </w:docPartPr>
      <w:docPartBody>
        <w:p w:rsidR="00000000" w:rsidRDefault="00502452">
          <w:pPr>
            <w:pStyle w:val="C18C890B774EA249A9154392882222C2"/>
          </w:pPr>
          <w:r w:rsidRPr="007B2F5C">
            <w:t xml:space="preserve">Summarize your key responsibilities, leadership, and most </w:t>
          </w:r>
          <w:r w:rsidRPr="007B2F5C">
            <w:t>stellar accomplishments.</w:t>
          </w:r>
          <w:r>
            <w:t xml:space="preserve"> </w:t>
          </w:r>
          <w:r w:rsidRPr="00473EF8">
            <w:t>Don’t list everything; keep it relevant and include data that shows the impact you made.</w:t>
          </w:r>
        </w:p>
      </w:docPartBody>
    </w:docPart>
    <w:docPart>
      <w:docPartPr>
        <w:name w:val="F381706927EF1D4C85F3465C683CF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CF46A-A6FC-1C4E-9F14-217998D480E8}"/>
      </w:docPartPr>
      <w:docPartBody>
        <w:p w:rsidR="00000000" w:rsidRDefault="00502452">
          <w:pPr>
            <w:pStyle w:val="F381706927EF1D4C85F3465C683CFC34"/>
          </w:pPr>
          <w:r w:rsidRPr="0043426C">
            <w:t>Job Title/Company</w:t>
          </w:r>
        </w:p>
      </w:docPartBody>
    </w:docPart>
    <w:docPart>
      <w:docPartPr>
        <w:name w:val="D8F4447A8A78F248B7026D325CFB8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1733B-E164-674D-A82D-8E7100B84BF3}"/>
      </w:docPartPr>
      <w:docPartBody>
        <w:p w:rsidR="00000000" w:rsidRDefault="00502452">
          <w:pPr>
            <w:pStyle w:val="D8F4447A8A78F248B7026D325CFB8906"/>
          </w:pPr>
          <w:r>
            <w:t>Dates From – To</w:t>
          </w:r>
        </w:p>
      </w:docPartBody>
    </w:docPart>
    <w:docPart>
      <w:docPartPr>
        <w:name w:val="CD5AE526A74D23468FAEE4DBDB825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D8695-4EA9-F549-96C8-4920A0AF2DC1}"/>
      </w:docPartPr>
      <w:docPartBody>
        <w:p w:rsidR="00000000" w:rsidRDefault="00502452">
          <w:pPr>
            <w:pStyle w:val="CD5AE526A74D23468FAEE4DBDB825615"/>
          </w:pPr>
          <w:r w:rsidRPr="00473EF8">
            <w:t>Think about the size of the team you led, the number of projects you balanced, or the number of articles you</w:t>
          </w:r>
          <w:r w:rsidRPr="00473EF8">
            <w:t xml:space="preserve"> wrote.</w:t>
          </w:r>
        </w:p>
      </w:docPartBody>
    </w:docPart>
    <w:docPart>
      <w:docPartPr>
        <w:name w:val="FD0788B2D1A0E246A6011F752B438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C41FA-4B8A-D145-A2D7-DB9A0C0C8DD8}"/>
      </w:docPartPr>
      <w:docPartBody>
        <w:p w:rsidR="00000000" w:rsidRDefault="00502452">
          <w:pPr>
            <w:pStyle w:val="FD0788B2D1A0E246A6011F752B438E94"/>
          </w:pPr>
          <w:r w:rsidRPr="005152F2">
            <w:t>Education</w:t>
          </w:r>
        </w:p>
      </w:docPartBody>
    </w:docPart>
    <w:docPart>
      <w:docPartPr>
        <w:name w:val="3F83DA8931C08F43A0452997DC066E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8F35D-F0B8-BF4E-A3A9-BA658ED1ED71}"/>
      </w:docPartPr>
      <w:docPartBody>
        <w:p w:rsidR="00000000" w:rsidRDefault="00502452">
          <w:pPr>
            <w:pStyle w:val="3F83DA8931C08F43A0452997DC066E72"/>
          </w:pPr>
          <w:r w:rsidRPr="007B2F5C">
            <w:t>You might want to include your GPA and a summary of relevant coursework, awards, and honors.</w:t>
          </w:r>
        </w:p>
      </w:docPartBody>
    </w:docPart>
    <w:docPart>
      <w:docPartPr>
        <w:name w:val="B0E45A374C79A640AADC6F7678141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88BE8-00D6-D649-95D8-29F4A6CD1A3F}"/>
      </w:docPartPr>
      <w:docPartBody>
        <w:p w:rsidR="00000000" w:rsidRDefault="00502452">
          <w:pPr>
            <w:pStyle w:val="B0E45A374C79A640AADC6F7678141B95"/>
          </w:pPr>
          <w:r w:rsidRPr="005152F2">
            <w:t>Volunteer Experience or Leadership</w:t>
          </w:r>
        </w:p>
      </w:docPartBody>
    </w:docPart>
    <w:docPart>
      <w:docPartPr>
        <w:name w:val="F643AE9C4CD6744DB8464F4DFA132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B0260-2508-5047-A275-3C6865798518}"/>
      </w:docPartPr>
      <w:docPartBody>
        <w:p w:rsidR="00000000" w:rsidRDefault="00502452">
          <w:pPr>
            <w:pStyle w:val="F643AE9C4CD6744DB8464F4DFA132A1D"/>
          </w:pPr>
          <w:r w:rsidRPr="007B2F5C">
            <w:t>Did you manage a team for your club, lead a project for your favorite charity, or edit your school newspaper? Go ahead and desc</w:t>
          </w:r>
          <w:r w:rsidRPr="007B2F5C">
            <w:t>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452"/>
    <w:rsid w:val="0050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I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8BF89E7D3ABD45B0BC407237DD0A03">
    <w:name w:val="BB8BF89E7D3ABD45B0BC407237DD0A03"/>
  </w:style>
  <w:style w:type="paragraph" w:customStyle="1" w:styleId="F79DD30AFF2F374CB67D571DDFB75F0F">
    <w:name w:val="F79DD30AFF2F374CB67D571DDFB75F0F"/>
  </w:style>
  <w:style w:type="paragraph" w:customStyle="1" w:styleId="ED3106124B90DF4E9905C4A089E55C73">
    <w:name w:val="ED3106124B90DF4E9905C4A089E55C73"/>
  </w:style>
  <w:style w:type="paragraph" w:customStyle="1" w:styleId="4FF389DDD13B0D49988E4A5C4FAD084D">
    <w:name w:val="4FF389DDD13B0D49988E4A5C4FAD084D"/>
  </w:style>
  <w:style w:type="paragraph" w:customStyle="1" w:styleId="30222DFEDEECCD47BC721EB21A318353">
    <w:name w:val="30222DFEDEECCD47BC721EB21A318353"/>
  </w:style>
  <w:style w:type="paragraph" w:customStyle="1" w:styleId="C33544ACABFC764ABCA83370A57AB1D7">
    <w:name w:val="C33544ACABFC764ABCA83370A57AB1D7"/>
  </w:style>
  <w:style w:type="paragraph" w:customStyle="1" w:styleId="76AD72E282576449B529642A130BB51D">
    <w:name w:val="76AD72E282576449B529642A130BB51D"/>
  </w:style>
  <w:style w:type="paragraph" w:customStyle="1" w:styleId="EE22D64D65E12F48AA36F14E0529E3ED">
    <w:name w:val="EE22D64D65E12F48AA36F14E0529E3ED"/>
  </w:style>
  <w:style w:type="paragraph" w:customStyle="1" w:styleId="72F10EE6DF5ADE4F9DF57E51BBBBC500">
    <w:name w:val="72F10EE6DF5ADE4F9DF57E51BBBBC500"/>
  </w:style>
  <w:style w:type="paragraph" w:customStyle="1" w:styleId="7C7ECF5BBE012E42868088C06A8DB367">
    <w:name w:val="7C7ECF5BBE012E42868088C06A8DB367"/>
  </w:style>
  <w:style w:type="paragraph" w:customStyle="1" w:styleId="5BE74A0C0CE2564FAF8500D59D556729">
    <w:name w:val="5BE74A0C0CE2564FAF8500D59D556729"/>
  </w:style>
  <w:style w:type="paragraph" w:customStyle="1" w:styleId="C2EF79A0A390DA44B4B265BB8B9657E6">
    <w:name w:val="C2EF79A0A390DA44B4B265BB8B9657E6"/>
  </w:style>
  <w:style w:type="paragraph" w:customStyle="1" w:styleId="C18C890B774EA249A9154392882222C2">
    <w:name w:val="C18C890B774EA249A9154392882222C2"/>
  </w:style>
  <w:style w:type="paragraph" w:customStyle="1" w:styleId="F381706927EF1D4C85F3465C683CFC34">
    <w:name w:val="F381706927EF1D4C85F3465C683CFC34"/>
  </w:style>
  <w:style w:type="paragraph" w:customStyle="1" w:styleId="D8F4447A8A78F248B7026D325CFB8906">
    <w:name w:val="D8F4447A8A78F248B7026D325CFB8906"/>
  </w:style>
  <w:style w:type="paragraph" w:customStyle="1" w:styleId="CD5AE526A74D23468FAEE4DBDB825615">
    <w:name w:val="CD5AE526A74D23468FAEE4DBDB825615"/>
  </w:style>
  <w:style w:type="paragraph" w:customStyle="1" w:styleId="FD0788B2D1A0E246A6011F752B438E94">
    <w:name w:val="FD0788B2D1A0E246A6011F752B438E94"/>
  </w:style>
  <w:style w:type="paragraph" w:customStyle="1" w:styleId="41A8FB871959A84B828D445ACA0D8045">
    <w:name w:val="41A8FB871959A84B828D445ACA0D8045"/>
  </w:style>
  <w:style w:type="paragraph" w:customStyle="1" w:styleId="2716558273B695438C52AE8288B65510">
    <w:name w:val="2716558273B695438C52AE8288B65510"/>
  </w:style>
  <w:style w:type="paragraph" w:customStyle="1" w:styleId="3F83DA8931C08F43A0452997DC066E72">
    <w:name w:val="3F83DA8931C08F43A0452997DC066E72"/>
  </w:style>
  <w:style w:type="paragraph" w:customStyle="1" w:styleId="B0E45A374C79A640AADC6F7678141B95">
    <w:name w:val="B0E45A374C79A640AADC6F7678141B95"/>
  </w:style>
  <w:style w:type="paragraph" w:customStyle="1" w:styleId="F643AE9C4CD6744DB8464F4DFA132A1D">
    <w:name w:val="F643AE9C4CD6744DB8464F4DFA132A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3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Matthew Voss</dc:creator>
  <cp:keywords/>
  <dc:description/>
  <cp:lastModifiedBy>Jordan Matthew Voss</cp:lastModifiedBy>
  <cp:revision>1</cp:revision>
  <dcterms:created xsi:type="dcterms:W3CDTF">2019-07-15T08:46:00Z</dcterms:created>
  <dcterms:modified xsi:type="dcterms:W3CDTF">2019-07-15T08:49:00Z</dcterms:modified>
</cp:coreProperties>
</file>